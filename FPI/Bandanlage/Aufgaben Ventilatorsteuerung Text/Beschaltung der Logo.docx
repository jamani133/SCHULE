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AF1DD"/>
  <w:body>
    <w:p w:rsidR="00EC7CCD" w:rsidRPr="007A1E02" w:rsidRDefault="00F26908" w:rsidP="00686DB2">
      <w:pPr>
        <w:snapToGrid w:val="0"/>
        <w:spacing w:before="40"/>
        <w:rPr>
          <w:rFonts w:ascii="ISOCPEUR" w:hAnsi="ISOCPEUR"/>
          <w:color w:val="000000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46835" cy="8115860"/>
            <wp:effectExtent l="0" t="0" r="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835" cy="8115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144">
        <w:tab/>
      </w:r>
    </w:p>
    <w:sectPr w:rsidR="00EC7CCD" w:rsidRPr="007A1E02" w:rsidSect="009640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20" w:footer="720" w:gutter="0"/>
      <w:pgNumType w:start="1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29E" w:rsidRDefault="008B029E">
      <w:r>
        <w:separator/>
      </w:r>
    </w:p>
  </w:endnote>
  <w:endnote w:type="continuationSeparator" w:id="0">
    <w:p w:rsidR="008B029E" w:rsidRDefault="008B0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 Unicode MS"/>
    <w:charset w:val="8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2EF" w:rsidRDefault="007C42EF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7C42EF" w:rsidRDefault="007C42EF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2EF" w:rsidRDefault="007C42EF">
    <w:pPr>
      <w:pStyle w:val="Fuzeile"/>
      <w:framePr w:wrap="around" w:vAnchor="text" w:hAnchor="margin" w:xAlign="right" w:y="1"/>
      <w:rPr>
        <w:rStyle w:val="Seitenzahl"/>
        <w:rFonts w:ascii="Arial" w:hAnsi="Arial" w:cs="Arial"/>
        <w:sz w:val="22"/>
      </w:rPr>
    </w:pPr>
  </w:p>
  <w:p w:rsidR="00E5242F" w:rsidRPr="00E5242F" w:rsidRDefault="00E5242F" w:rsidP="00E5242F">
    <w:pPr>
      <w:pStyle w:val="Fuzeile"/>
      <w:pBdr>
        <w:top w:val="single" w:sz="4" w:space="1" w:color="auto"/>
      </w:pBdr>
      <w:rPr>
        <w:rFonts w:ascii="Arial" w:hAnsi="Arial" w:cs="Arial"/>
        <w:b/>
      </w:rPr>
    </w:pPr>
    <w:r w:rsidRPr="00E5242F">
      <w:rPr>
        <w:rFonts w:ascii="Arial" w:hAnsi="Arial" w:cs="Arial"/>
        <w:b/>
      </w:rPr>
      <w:t>Berufsfach</w:t>
    </w:r>
    <w:r>
      <w:rPr>
        <w:rFonts w:ascii="Arial" w:hAnsi="Arial" w:cs="Arial"/>
        <w:b/>
      </w:rPr>
      <w:t>sch</w:t>
    </w:r>
    <w:r w:rsidRPr="00E5242F">
      <w:rPr>
        <w:rFonts w:ascii="Arial" w:hAnsi="Arial" w:cs="Arial"/>
        <w:b/>
      </w:rPr>
      <w:t>ule</w:t>
    </w:r>
    <w:r>
      <w:rPr>
        <w:rFonts w:ascii="Arial" w:hAnsi="Arial" w:cs="Arial"/>
        <w:b/>
      </w:rPr>
      <w:t xml:space="preserve"> </w:t>
    </w:r>
    <w:r w:rsidR="00EF1EAE">
      <w:rPr>
        <w:rFonts w:ascii="Arial" w:hAnsi="Arial" w:cs="Arial"/>
        <w:b/>
      </w:rPr>
      <w:t>Mechatronik</w:t>
    </w:r>
    <w:r w:rsidR="00C41144">
      <w:rPr>
        <w:rFonts w:ascii="Arial" w:hAnsi="Arial" w:cs="Arial"/>
        <w:b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908" w:rsidRDefault="00F2690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29E" w:rsidRDefault="008B029E">
      <w:r>
        <w:separator/>
      </w:r>
    </w:p>
  </w:footnote>
  <w:footnote w:type="continuationSeparator" w:id="0">
    <w:p w:rsidR="008B029E" w:rsidRDefault="008B02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908" w:rsidRDefault="00F2690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pct12" w:color="auto" w:fill="FFFFFF"/>
      <w:tblLook w:val="04A0" w:firstRow="1" w:lastRow="0" w:firstColumn="1" w:lastColumn="0" w:noHBand="0" w:noVBand="1"/>
    </w:tblPr>
    <w:tblGrid>
      <w:gridCol w:w="1369"/>
      <w:gridCol w:w="4285"/>
      <w:gridCol w:w="3408"/>
    </w:tblGrid>
    <w:tr w:rsidR="00196948" w:rsidRPr="007C42EF" w:rsidTr="00E5242F">
      <w:trPr>
        <w:trHeight w:val="841"/>
      </w:trPr>
      <w:tc>
        <w:tcPr>
          <w:tcW w:w="5778" w:type="dxa"/>
          <w:gridSpan w:val="2"/>
          <w:shd w:val="pct12" w:color="auto" w:fill="FFFFFF"/>
          <w:vAlign w:val="center"/>
        </w:tcPr>
        <w:p w:rsidR="00196948" w:rsidRPr="007C42EF" w:rsidRDefault="00EF1EAE" w:rsidP="00EC78C4">
          <w:pPr>
            <w:pStyle w:val="Kopfzeile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Analoge und digitale Sensoren an der Logo</w:t>
          </w:r>
        </w:p>
      </w:tc>
      <w:tc>
        <w:tcPr>
          <w:tcW w:w="3434" w:type="dxa"/>
          <w:shd w:val="pct12" w:color="auto" w:fill="FFFFFF"/>
          <w:vAlign w:val="center"/>
        </w:tcPr>
        <w:p w:rsidR="00196948" w:rsidRDefault="00196948" w:rsidP="00E5242F">
          <w:pPr>
            <w:pStyle w:val="Kopfzeile"/>
            <w:rPr>
              <w:rFonts w:ascii="Arial" w:hAnsi="Arial" w:cs="Arial"/>
              <w:sz w:val="24"/>
              <w:szCs w:val="24"/>
            </w:rPr>
          </w:pPr>
          <w:r w:rsidRPr="007C42EF">
            <w:rPr>
              <w:rFonts w:ascii="Arial" w:hAnsi="Arial" w:cs="Arial"/>
              <w:sz w:val="24"/>
              <w:szCs w:val="24"/>
            </w:rPr>
            <w:t>Name:</w:t>
          </w:r>
          <w:r w:rsidR="00E5242F">
            <w:rPr>
              <w:rFonts w:ascii="Arial" w:hAnsi="Arial" w:cs="Arial"/>
              <w:sz w:val="24"/>
              <w:szCs w:val="24"/>
            </w:rPr>
            <w:t xml:space="preserve">  _________________</w:t>
          </w:r>
        </w:p>
        <w:p w:rsidR="00E5242F" w:rsidRPr="007C42EF" w:rsidRDefault="00E5242F" w:rsidP="00E5242F">
          <w:pPr>
            <w:pStyle w:val="Kopfzeile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Datum: _________________</w:t>
          </w:r>
        </w:p>
      </w:tc>
    </w:tr>
    <w:tr w:rsidR="00D55050" w:rsidRPr="007C42EF" w:rsidTr="00D55050">
      <w:trPr>
        <w:trHeight w:val="406"/>
      </w:trPr>
      <w:tc>
        <w:tcPr>
          <w:tcW w:w="1384" w:type="dxa"/>
          <w:shd w:val="pct12" w:color="auto" w:fill="FFFFFF"/>
          <w:vAlign w:val="center"/>
        </w:tcPr>
        <w:p w:rsidR="00D55050" w:rsidRDefault="00D55050" w:rsidP="00EC78C4">
          <w:pPr>
            <w:pStyle w:val="Kopfzeile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LS: </w:t>
          </w:r>
          <w:r w:rsidR="00EC78C4">
            <w:rPr>
              <w:rFonts w:ascii="Arial" w:hAnsi="Arial" w:cs="Arial"/>
              <w:b/>
            </w:rPr>
            <w:t>3</w:t>
          </w:r>
          <w:r w:rsidR="008F0A0B">
            <w:rPr>
              <w:rFonts w:ascii="Arial" w:hAnsi="Arial" w:cs="Arial"/>
              <w:b/>
            </w:rPr>
            <w:t>.</w:t>
          </w:r>
          <w:r w:rsidR="000A32BD">
            <w:rPr>
              <w:rFonts w:ascii="Arial" w:hAnsi="Arial" w:cs="Arial"/>
              <w:b/>
            </w:rPr>
            <w:t>3</w:t>
          </w:r>
          <w:r>
            <w:rPr>
              <w:rFonts w:ascii="Arial" w:hAnsi="Arial" w:cs="Arial"/>
              <w:b/>
            </w:rPr>
            <w:t>.</w:t>
          </w:r>
        </w:p>
      </w:tc>
      <w:tc>
        <w:tcPr>
          <w:tcW w:w="7828" w:type="dxa"/>
          <w:gridSpan w:val="2"/>
          <w:shd w:val="pct12" w:color="auto" w:fill="FFFFFF"/>
          <w:vAlign w:val="center"/>
        </w:tcPr>
        <w:p w:rsidR="00D55050" w:rsidRPr="007C42EF" w:rsidRDefault="00AF2550" w:rsidP="00F26908">
          <w:pPr>
            <w:pStyle w:val="Kopfzeile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LOGO!</w:t>
          </w:r>
          <w:r w:rsidR="00D55050" w:rsidRPr="007C42EF">
            <w:rPr>
              <w:rFonts w:ascii="Arial" w:hAnsi="Arial" w:cs="Arial"/>
            </w:rPr>
            <w:t xml:space="preserve">   </w:t>
          </w:r>
          <w:r w:rsidR="00D55050">
            <w:rPr>
              <w:rFonts w:ascii="Arial" w:hAnsi="Arial" w:cs="Arial"/>
            </w:rPr>
            <w:t xml:space="preserve"> </w:t>
          </w:r>
          <w:r w:rsidR="00F26908">
            <w:rPr>
              <w:rFonts w:ascii="Arial" w:hAnsi="Arial" w:cs="Arial"/>
              <w:sz w:val="24"/>
              <w:szCs w:val="24"/>
            </w:rPr>
            <w:t>Beschaltung</w:t>
          </w:r>
          <w:r w:rsidR="00AD2E45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="00AD2E45">
            <w:rPr>
              <w:rFonts w:ascii="Arial" w:hAnsi="Arial" w:cs="Arial"/>
              <w:sz w:val="24"/>
              <w:szCs w:val="24"/>
            </w:rPr>
            <w:t>Ventilatorsteuerung</w:t>
          </w:r>
          <w:proofErr w:type="spellEnd"/>
        </w:p>
      </w:tc>
    </w:tr>
  </w:tbl>
  <w:p w:rsidR="007C42EF" w:rsidRPr="00E5242F" w:rsidRDefault="007C42EF">
    <w:pPr>
      <w:pStyle w:val="Kopfzeile"/>
      <w:rPr>
        <w:b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908" w:rsidRDefault="00F2690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411F080D"/>
    <w:multiLevelType w:val="singleLevel"/>
    <w:tmpl w:val="F1224E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7"/>
  <w:displayBackgroundShape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C26"/>
    <w:rsid w:val="00033263"/>
    <w:rsid w:val="000348FA"/>
    <w:rsid w:val="000642BD"/>
    <w:rsid w:val="000A32BD"/>
    <w:rsid w:val="000D24B0"/>
    <w:rsid w:val="00107AA0"/>
    <w:rsid w:val="001215F9"/>
    <w:rsid w:val="001364B2"/>
    <w:rsid w:val="0019148A"/>
    <w:rsid w:val="00196948"/>
    <w:rsid w:val="001A16C3"/>
    <w:rsid w:val="002171B9"/>
    <w:rsid w:val="002B75D1"/>
    <w:rsid w:val="002D18C2"/>
    <w:rsid w:val="002F1E0A"/>
    <w:rsid w:val="0038176A"/>
    <w:rsid w:val="00446F6B"/>
    <w:rsid w:val="004512FB"/>
    <w:rsid w:val="0047150A"/>
    <w:rsid w:val="00480214"/>
    <w:rsid w:val="004B0C26"/>
    <w:rsid w:val="004D4EAD"/>
    <w:rsid w:val="004F058C"/>
    <w:rsid w:val="0051507B"/>
    <w:rsid w:val="0054252A"/>
    <w:rsid w:val="005C29C4"/>
    <w:rsid w:val="00604AB6"/>
    <w:rsid w:val="0061446F"/>
    <w:rsid w:val="00631A8A"/>
    <w:rsid w:val="00664E91"/>
    <w:rsid w:val="00686DB2"/>
    <w:rsid w:val="00691420"/>
    <w:rsid w:val="007A1E02"/>
    <w:rsid w:val="007B046F"/>
    <w:rsid w:val="007C42EF"/>
    <w:rsid w:val="008473CD"/>
    <w:rsid w:val="00883FF7"/>
    <w:rsid w:val="008B029E"/>
    <w:rsid w:val="008C1F13"/>
    <w:rsid w:val="008F0A0B"/>
    <w:rsid w:val="0095020F"/>
    <w:rsid w:val="00964032"/>
    <w:rsid w:val="009A6E46"/>
    <w:rsid w:val="009D6D33"/>
    <w:rsid w:val="009F1E8E"/>
    <w:rsid w:val="00A31DED"/>
    <w:rsid w:val="00A73788"/>
    <w:rsid w:val="00A74F48"/>
    <w:rsid w:val="00AA0430"/>
    <w:rsid w:val="00AB1A40"/>
    <w:rsid w:val="00AD2E45"/>
    <w:rsid w:val="00AF2550"/>
    <w:rsid w:val="00B0238D"/>
    <w:rsid w:val="00BC44A0"/>
    <w:rsid w:val="00C028AF"/>
    <w:rsid w:val="00C41144"/>
    <w:rsid w:val="00CE3196"/>
    <w:rsid w:val="00CF0B2D"/>
    <w:rsid w:val="00D2445E"/>
    <w:rsid w:val="00D55050"/>
    <w:rsid w:val="00D71201"/>
    <w:rsid w:val="00D8029A"/>
    <w:rsid w:val="00E21E99"/>
    <w:rsid w:val="00E40593"/>
    <w:rsid w:val="00E5242F"/>
    <w:rsid w:val="00E7191B"/>
    <w:rsid w:val="00EC78C4"/>
    <w:rsid w:val="00EC7CCD"/>
    <w:rsid w:val="00EF1EAE"/>
    <w:rsid w:val="00F1244E"/>
    <w:rsid w:val="00F26908"/>
    <w:rsid w:val="00F30E47"/>
    <w:rsid w:val="00F9464A"/>
    <w:rsid w:val="00FC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3"/>
    <o:shapelayout v:ext="edit">
      <o:idmap v:ext="edit" data="1"/>
    </o:shapelayout>
  </w:shapeDefaults>
  <w:decimalSymbol w:val=","/>
  <w:listSeparator w:val=";"/>
  <w14:docId w14:val="70269100"/>
  <w15:docId w15:val="{FB831D1F-F156-4FBF-9F1A-D853EE59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EC7CCD"/>
    <w:pPr>
      <w:keepNext/>
      <w:outlineLvl w:val="0"/>
    </w:pPr>
    <w:rPr>
      <w:rFonts w:ascii="Arial" w:hAnsi="Arial" w:cs="Arial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pPr>
      <w:jc w:val="center"/>
    </w:pPr>
    <w:rPr>
      <w:b/>
      <w:sz w:val="24"/>
    </w:rPr>
  </w:style>
  <w:style w:type="paragraph" w:styleId="Textkrper">
    <w:name w:val="Body Text"/>
    <w:basedOn w:val="Standard"/>
    <w:semiHidden/>
    <w:pPr>
      <w:tabs>
        <w:tab w:val="left" w:pos="1441"/>
        <w:tab w:val="left" w:pos="3091"/>
      </w:tabs>
      <w:spacing w:line="460" w:lineRule="atLeast"/>
    </w:pPr>
    <w:rPr>
      <w:rFonts w:ascii="Arial" w:hAnsi="Arial"/>
      <w:sz w:val="24"/>
    </w:rPr>
  </w:style>
  <w:style w:type="paragraph" w:styleId="Textkrper-Zeileneinzug">
    <w:name w:val="Body Text Indent"/>
    <w:basedOn w:val="Standard"/>
    <w:semiHidden/>
    <w:pPr>
      <w:tabs>
        <w:tab w:val="left" w:pos="3091"/>
      </w:tabs>
      <w:spacing w:line="460" w:lineRule="atLeast"/>
      <w:ind w:left="1440"/>
    </w:pPr>
    <w:rPr>
      <w:rFonts w:ascii="Arial" w:hAnsi="Arial"/>
      <w:color w:val="FF0000"/>
      <w:sz w:val="24"/>
    </w:rPr>
  </w:style>
  <w:style w:type="character" w:styleId="Seitenzahl">
    <w:name w:val="page number"/>
    <w:basedOn w:val="Absatz-Standardschriftart"/>
    <w:semiHidden/>
  </w:style>
  <w:style w:type="table" w:styleId="Tabellenraster">
    <w:name w:val="Table Grid"/>
    <w:basedOn w:val="NormaleTabelle"/>
    <w:uiPriority w:val="59"/>
    <w:rsid w:val="00CE31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78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A73788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EC7CCD"/>
    <w:rPr>
      <w:rFonts w:ascii="Arial" w:hAnsi="Arial" w:cs="Arial"/>
      <w:b/>
      <w:bCs/>
      <w:sz w:val="24"/>
      <w:szCs w:val="24"/>
    </w:rPr>
  </w:style>
  <w:style w:type="character" w:styleId="Platzhaltertext">
    <w:name w:val="Placeholder Text"/>
    <w:basedOn w:val="Absatz-Standardschriftart"/>
    <w:uiPriority w:val="99"/>
    <w:semiHidden/>
    <w:rsid w:val="00631A8A"/>
    <w:rPr>
      <w:color w:val="808080"/>
    </w:rPr>
  </w:style>
  <w:style w:type="paragraph" w:customStyle="1" w:styleId="TabellenInhalt">
    <w:name w:val="Tabellen Inhalt"/>
    <w:basedOn w:val="Standard"/>
    <w:rsid w:val="002B75D1"/>
    <w:pPr>
      <w:suppressLineNumbers/>
    </w:pPr>
    <w:rPr>
      <w:lang w:eastAsia="ar-SA"/>
    </w:rPr>
  </w:style>
  <w:style w:type="paragraph" w:customStyle="1" w:styleId="Textkrper31">
    <w:name w:val="Textkörper 31"/>
    <w:basedOn w:val="Standard"/>
    <w:rsid w:val="002B75D1"/>
    <w:pPr>
      <w:suppressAutoHyphens/>
      <w:jc w:val="both"/>
    </w:pPr>
    <w:rPr>
      <w:rFonts w:ascii="Arial" w:hAnsi="Arial"/>
      <w:b/>
      <w:color w:val="000000"/>
      <w:sz w:val="3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4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1902FF-15EB-4577-A36F-47E913B55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E17A084F.dotm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Widerstandskennlinie aufnehmen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Widerstandskennlinie aufnehmen</dc:title>
  <dc:creator>Darth Vader</dc:creator>
  <cp:lastModifiedBy>Oliver Tischmann</cp:lastModifiedBy>
  <cp:revision>4</cp:revision>
  <cp:lastPrinted>2016-09-07T06:32:00Z</cp:lastPrinted>
  <dcterms:created xsi:type="dcterms:W3CDTF">2016-09-07T06:36:00Z</dcterms:created>
  <dcterms:modified xsi:type="dcterms:W3CDTF">2017-11-30T09:46:00Z</dcterms:modified>
</cp:coreProperties>
</file>