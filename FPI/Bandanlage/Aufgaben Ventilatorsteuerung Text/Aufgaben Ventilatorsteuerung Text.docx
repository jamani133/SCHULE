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DD"/>
  <w:body>
    <w:p w:rsid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lang w:eastAsia="ar-SA"/>
        </w:rPr>
        <w:t>Bearbeite folgende Aufgaben selbstständig. Du darfst alle Unterlagen benutzen. Hast du eine Aufgabe gelöst musst du sie vorführen!</w:t>
      </w:r>
    </w:p>
    <w:p w:rsidR="00960433" w:rsidRDefault="00960433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lang w:eastAsia="ar-SA"/>
        </w:rPr>
      </w:pPr>
    </w:p>
    <w:p w:rsidR="00960433" w:rsidRPr="004067E9" w:rsidRDefault="00960433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lang w:eastAsia="ar-SA"/>
        </w:rPr>
      </w:pPr>
      <w:r>
        <w:rPr>
          <w:rFonts w:ascii="Arial" w:hAnsi="Arial" w:cs="Arial"/>
          <w:b/>
          <w:bCs/>
          <w:sz w:val="24"/>
          <w:szCs w:val="24"/>
          <w:lang w:eastAsia="ar-SA"/>
        </w:rPr>
        <w:t>Bevor du die Aufgaben 1-3 bearbeitest sind die entsprechenden Aufgaben mit Schützen zu lösen, die Beschaltung der LOGO! zu zeichnen und die E-/A- Liste auszufüllen.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lang w:eastAsia="ar-SA"/>
        </w:rPr>
      </w:pPr>
      <w:bookmarkStart w:id="0" w:name="_GoBack"/>
      <w:bookmarkEnd w:id="0"/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1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 xml:space="preserve">Die drei Ventilatoren sollen unabhängig voneinander über ihre entsprechenden EIN- und AUS-Taster geschaltet werden. Bei Betätigung des NOT AUS   sind alle Ventilatoren sofort aus und die Störungsleuchte leuchtet. 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i/>
          <w:iCs/>
          <w:sz w:val="24"/>
          <w:szCs w:val="24"/>
          <w:lang w:eastAsia="ar-SA"/>
        </w:rPr>
      </w:pPr>
      <w:r w:rsidRPr="004067E9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Für alle weiteren Aufgaben muss der NOT AUS mit eingeplant werden!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2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 xml:space="preserve">Die drei Ventilatoren dürfen nur in der Reihenfolge </w:t>
      </w:r>
      <w:proofErr w:type="gramStart"/>
      <w:r w:rsidRPr="004067E9">
        <w:rPr>
          <w:rFonts w:ascii="Arial" w:hAnsi="Arial" w:cs="Arial"/>
          <w:sz w:val="24"/>
          <w:szCs w:val="24"/>
          <w:lang w:eastAsia="ar-SA"/>
        </w:rPr>
        <w:t>1..</w:t>
      </w:r>
      <w:proofErr w:type="gramEnd"/>
      <w:r w:rsidRPr="004067E9">
        <w:rPr>
          <w:rFonts w:ascii="Arial" w:hAnsi="Arial" w:cs="Arial"/>
          <w:sz w:val="24"/>
          <w:szCs w:val="24"/>
          <w:lang w:eastAsia="ar-SA"/>
        </w:rPr>
        <w:t xml:space="preserve"> 2.. 3.. eingeschaltet werden können.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3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>Die drei Ventilatoren dürfen nur in der Reihenfolge 3.. 2.. 1.. ausgeschaltet werden können.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4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>Die drei Ventilatoren dürfen nur in der Reihenfolge 1.. 2.. 3.. eingeschaltet werden und in der Reihenfolge 3.. 2.. 1.. ausgeschaltet werden können.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5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i/>
          <w:iCs/>
          <w:sz w:val="24"/>
          <w:szCs w:val="24"/>
          <w:lang w:eastAsia="ar-SA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 xml:space="preserve">Die drei Ventilatoren sollen in einer automatischen Einschaltfolge geschaltet werden. (Bedienung über S1 und S2) Ventilator 1 soll unmittelbar einschalten. Ventilator 2 mit 2s Verzögerung und Ventilator 3 mit 4s. Beim Ausschalten sind sofort alle Ventilatoren aus. Bei Betätigung des NOT AUS   sind alle Ventilatoren sofort aus und die Störungsleuchte leuchtet. </w:t>
      </w:r>
      <w:r w:rsidRPr="004067E9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Achtung es wird eine neue E/A Liste und ein neuer Stromlaufplan benötigt!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6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i/>
          <w:iCs/>
          <w:sz w:val="24"/>
          <w:szCs w:val="24"/>
          <w:lang w:eastAsia="ar-SA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 xml:space="preserve">Die drei Ventilatoren sollen in einer automatischen Ausschaltfolge geschaltet werden. (Bedienung über S1 und S2) Alle Ventilatoren soll unmittelbar einschalten. Beim Ausschalten geht Ventilator 3 sofort aus. Ventilator 2 mit   2s Zeitverzögerung und Ventilator 1 mit 4s. </w:t>
      </w:r>
      <w:r w:rsidRPr="004067E9">
        <w:rPr>
          <w:rFonts w:ascii="Arial" w:hAnsi="Arial" w:cs="Arial"/>
          <w:i/>
          <w:iCs/>
          <w:sz w:val="24"/>
          <w:szCs w:val="24"/>
          <w:lang w:eastAsia="ar-SA"/>
        </w:rPr>
        <w:t>Tipp: Achte besonders auf die Funktion des NOT AUS! Eine Maschine darf nach dem Entriegeln nie selbstständig anlaufen.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sz w:val="24"/>
          <w:szCs w:val="24"/>
          <w:lang w:eastAsia="ar-SA"/>
        </w:rPr>
      </w:pPr>
    </w:p>
    <w:p w:rsidR="004067E9" w:rsidRPr="004067E9" w:rsidRDefault="004067E9" w:rsidP="004067E9">
      <w:pPr>
        <w:tabs>
          <w:tab w:val="left" w:pos="720"/>
        </w:tabs>
        <w:autoSpaceDE w:val="0"/>
        <w:rPr>
          <w:rFonts w:ascii="Arial" w:hAnsi="Arial" w:cs="Arial"/>
          <w:b/>
          <w:bCs/>
          <w:sz w:val="24"/>
          <w:szCs w:val="24"/>
          <w:u w:val="single"/>
          <w:lang w:eastAsia="ar-SA"/>
        </w:rPr>
      </w:pPr>
      <w:r w:rsidRPr="004067E9">
        <w:rPr>
          <w:rFonts w:ascii="Arial" w:hAnsi="Arial" w:cs="Arial"/>
          <w:b/>
          <w:bCs/>
          <w:sz w:val="24"/>
          <w:szCs w:val="24"/>
          <w:u w:val="single"/>
          <w:lang w:eastAsia="ar-SA"/>
        </w:rPr>
        <w:t>Aufgabe Ventilatoren Nr. 7</w:t>
      </w:r>
    </w:p>
    <w:p w:rsidR="004067E9" w:rsidRPr="004067E9" w:rsidRDefault="004067E9" w:rsidP="004067E9">
      <w:pPr>
        <w:tabs>
          <w:tab w:val="left" w:pos="720"/>
        </w:tabs>
        <w:autoSpaceDE w:val="0"/>
        <w:rPr>
          <w:sz w:val="24"/>
          <w:szCs w:val="24"/>
        </w:rPr>
      </w:pPr>
      <w:r w:rsidRPr="004067E9">
        <w:rPr>
          <w:rFonts w:ascii="Arial" w:hAnsi="Arial" w:cs="Arial"/>
          <w:sz w:val="24"/>
          <w:szCs w:val="24"/>
          <w:lang w:eastAsia="ar-SA"/>
        </w:rPr>
        <w:t xml:space="preserve">Nun sollen die automatische Ein- und Ausschaltfolge miteinander kombiniert werden. </w:t>
      </w:r>
    </w:p>
    <w:p w:rsidR="00EC7CCD" w:rsidRPr="004067E9" w:rsidRDefault="00C41144" w:rsidP="00686DB2">
      <w:pPr>
        <w:snapToGrid w:val="0"/>
        <w:spacing w:before="40"/>
        <w:rPr>
          <w:rFonts w:ascii="ISOCPEUR" w:hAnsi="ISOCPEUR"/>
          <w:color w:val="000000"/>
          <w:sz w:val="24"/>
          <w:szCs w:val="24"/>
        </w:rPr>
      </w:pPr>
      <w:r w:rsidRPr="004067E9">
        <w:rPr>
          <w:sz w:val="24"/>
          <w:szCs w:val="24"/>
        </w:rPr>
        <w:tab/>
      </w:r>
    </w:p>
    <w:sectPr w:rsidR="00EC7CCD" w:rsidRPr="004067E9" w:rsidSect="00964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9E" w:rsidRDefault="008B029E">
      <w:r>
        <w:separator/>
      </w:r>
    </w:p>
  </w:endnote>
  <w:endnote w:type="continuationSeparator" w:id="0">
    <w:p w:rsidR="008B029E" w:rsidRDefault="008B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C42EF" w:rsidRDefault="007C42E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  <w:rFonts w:ascii="Arial" w:hAnsi="Arial" w:cs="Arial"/>
        <w:sz w:val="22"/>
      </w:rPr>
    </w:pPr>
  </w:p>
  <w:p w:rsidR="00E5242F" w:rsidRPr="00E5242F" w:rsidRDefault="00E5242F" w:rsidP="00E5242F">
    <w:pPr>
      <w:pStyle w:val="Fuzeile"/>
      <w:pBdr>
        <w:top w:val="single" w:sz="4" w:space="1" w:color="auto"/>
      </w:pBdr>
      <w:rPr>
        <w:rFonts w:ascii="Arial" w:hAnsi="Arial" w:cs="Arial"/>
        <w:b/>
      </w:rPr>
    </w:pPr>
    <w:r w:rsidRPr="00E5242F">
      <w:rPr>
        <w:rFonts w:ascii="Arial" w:hAnsi="Arial" w:cs="Arial"/>
        <w:b/>
      </w:rPr>
      <w:t>Berufsfach</w:t>
    </w:r>
    <w:r>
      <w:rPr>
        <w:rFonts w:ascii="Arial" w:hAnsi="Arial" w:cs="Arial"/>
        <w:b/>
      </w:rPr>
      <w:t>sch</w:t>
    </w:r>
    <w:r w:rsidRPr="00E5242F">
      <w:rPr>
        <w:rFonts w:ascii="Arial" w:hAnsi="Arial" w:cs="Arial"/>
        <w:b/>
      </w:rPr>
      <w:t>ule</w:t>
    </w:r>
    <w:r>
      <w:rPr>
        <w:rFonts w:ascii="Arial" w:hAnsi="Arial" w:cs="Arial"/>
        <w:b/>
      </w:rPr>
      <w:t xml:space="preserve"> </w:t>
    </w:r>
    <w:r w:rsidRPr="00E5242F">
      <w:rPr>
        <w:rFonts w:ascii="Arial" w:hAnsi="Arial" w:cs="Arial"/>
        <w:b/>
      </w:rPr>
      <w:t>Technik</w:t>
    </w:r>
    <w:r w:rsidR="00C41144">
      <w:rPr>
        <w:rFonts w:ascii="Arial" w:hAnsi="Arial" w:cs="Arial"/>
        <w:b/>
      </w:rPr>
      <w:tab/>
    </w:r>
    <w:r w:rsidR="00C41144">
      <w:rPr>
        <w:rFonts w:ascii="Arial" w:hAnsi="Arial" w:cs="Arial"/>
        <w:b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E45" w:rsidRDefault="00AD2E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9E" w:rsidRDefault="008B029E">
      <w:r>
        <w:separator/>
      </w:r>
    </w:p>
  </w:footnote>
  <w:footnote w:type="continuationSeparator" w:id="0">
    <w:p w:rsidR="008B029E" w:rsidRDefault="008B0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E45" w:rsidRDefault="00AD2E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2" w:color="auto" w:fill="FFFFFF"/>
      <w:tblLook w:val="04A0" w:firstRow="1" w:lastRow="0" w:firstColumn="1" w:lastColumn="0" w:noHBand="0" w:noVBand="1"/>
    </w:tblPr>
    <w:tblGrid>
      <w:gridCol w:w="1384"/>
      <w:gridCol w:w="4394"/>
      <w:gridCol w:w="3434"/>
    </w:tblGrid>
    <w:tr w:rsidR="00196948" w:rsidRPr="007C42EF" w:rsidTr="00E5242F">
      <w:trPr>
        <w:trHeight w:val="841"/>
      </w:trPr>
      <w:tc>
        <w:tcPr>
          <w:tcW w:w="5778" w:type="dxa"/>
          <w:gridSpan w:val="2"/>
          <w:shd w:val="pct12" w:color="auto" w:fill="FFFFFF"/>
          <w:vAlign w:val="center"/>
        </w:tcPr>
        <w:p w:rsidR="00196948" w:rsidRPr="007C42EF" w:rsidRDefault="004E1209" w:rsidP="00EC78C4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Analoge und digitale Sensoren an der Logo</w:t>
          </w:r>
        </w:p>
      </w:tc>
      <w:tc>
        <w:tcPr>
          <w:tcW w:w="3434" w:type="dxa"/>
          <w:shd w:val="pct12" w:color="auto" w:fill="FFFFFF"/>
          <w:vAlign w:val="center"/>
        </w:tcPr>
        <w:p w:rsidR="00196948" w:rsidRDefault="00196948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 w:rsidRPr="007C42EF">
            <w:rPr>
              <w:rFonts w:ascii="Arial" w:hAnsi="Arial" w:cs="Arial"/>
              <w:sz w:val="24"/>
              <w:szCs w:val="24"/>
            </w:rPr>
            <w:t>Name:</w:t>
          </w:r>
          <w:r w:rsidR="00E5242F">
            <w:rPr>
              <w:rFonts w:ascii="Arial" w:hAnsi="Arial" w:cs="Arial"/>
              <w:sz w:val="24"/>
              <w:szCs w:val="24"/>
            </w:rPr>
            <w:t xml:space="preserve">  _________________</w:t>
          </w:r>
        </w:p>
        <w:p w:rsidR="00E5242F" w:rsidRPr="007C42EF" w:rsidRDefault="00E5242F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 _________________</w:t>
          </w:r>
        </w:p>
      </w:tc>
    </w:tr>
    <w:tr w:rsidR="00D55050" w:rsidRPr="007C42EF" w:rsidTr="00D55050">
      <w:trPr>
        <w:trHeight w:val="406"/>
      </w:trPr>
      <w:tc>
        <w:tcPr>
          <w:tcW w:w="1384" w:type="dxa"/>
          <w:shd w:val="pct12" w:color="auto" w:fill="FFFFFF"/>
          <w:vAlign w:val="center"/>
        </w:tcPr>
        <w:p w:rsidR="00D55050" w:rsidRDefault="00D55050" w:rsidP="008036D4">
          <w:pPr>
            <w:pStyle w:val="Kopfzeile"/>
            <w:rPr>
              <w:rFonts w:ascii="Arial" w:hAnsi="Arial" w:cs="Arial"/>
              <w:b/>
            </w:rPr>
          </w:pPr>
        </w:p>
      </w:tc>
      <w:tc>
        <w:tcPr>
          <w:tcW w:w="7828" w:type="dxa"/>
          <w:gridSpan w:val="2"/>
          <w:shd w:val="pct12" w:color="auto" w:fill="FFFFFF"/>
          <w:vAlign w:val="center"/>
        </w:tcPr>
        <w:p w:rsidR="00D55050" w:rsidRPr="007C42EF" w:rsidRDefault="00952EF6" w:rsidP="00151E0B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LOGO!</w:t>
          </w:r>
          <w:r w:rsidR="00D55050" w:rsidRPr="007C42EF">
            <w:rPr>
              <w:rFonts w:ascii="Arial" w:hAnsi="Arial" w:cs="Arial"/>
            </w:rPr>
            <w:t xml:space="preserve">   </w:t>
          </w:r>
          <w:r w:rsidR="00D55050">
            <w:rPr>
              <w:rFonts w:ascii="Arial" w:hAnsi="Arial" w:cs="Arial"/>
            </w:rPr>
            <w:t xml:space="preserve"> </w:t>
          </w:r>
          <w:r w:rsidR="00151E0B">
            <w:rPr>
              <w:rFonts w:ascii="Arial" w:hAnsi="Arial" w:cs="Arial"/>
              <w:sz w:val="24"/>
              <w:szCs w:val="24"/>
            </w:rPr>
            <w:t xml:space="preserve">Aufgabenstellungen zur </w:t>
          </w:r>
          <w:r w:rsidR="00AD2E4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AD2E45">
            <w:rPr>
              <w:rFonts w:ascii="Arial" w:hAnsi="Arial" w:cs="Arial"/>
              <w:sz w:val="24"/>
              <w:szCs w:val="24"/>
            </w:rPr>
            <w:t>Ventilatorsteuerung</w:t>
          </w:r>
          <w:proofErr w:type="spellEnd"/>
        </w:p>
      </w:tc>
    </w:tr>
  </w:tbl>
  <w:p w:rsidR="007C42EF" w:rsidRPr="00E5242F" w:rsidRDefault="007C42EF">
    <w:pPr>
      <w:pStyle w:val="Kopfzeile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E45" w:rsidRDefault="00AD2E4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411F080D"/>
    <w:multiLevelType w:val="singleLevel"/>
    <w:tmpl w:val="F1224E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26"/>
    <w:rsid w:val="00033263"/>
    <w:rsid w:val="000348FA"/>
    <w:rsid w:val="000642BD"/>
    <w:rsid w:val="000D24B0"/>
    <w:rsid w:val="00107AA0"/>
    <w:rsid w:val="001215F9"/>
    <w:rsid w:val="00151E0B"/>
    <w:rsid w:val="0019148A"/>
    <w:rsid w:val="00196948"/>
    <w:rsid w:val="001A16C3"/>
    <w:rsid w:val="002171B9"/>
    <w:rsid w:val="002B75D1"/>
    <w:rsid w:val="002D18C2"/>
    <w:rsid w:val="002F1E0A"/>
    <w:rsid w:val="0038176A"/>
    <w:rsid w:val="004067E9"/>
    <w:rsid w:val="00446F6B"/>
    <w:rsid w:val="004512FB"/>
    <w:rsid w:val="0047150A"/>
    <w:rsid w:val="00480214"/>
    <w:rsid w:val="004B0C26"/>
    <w:rsid w:val="004D4EAD"/>
    <w:rsid w:val="004E1209"/>
    <w:rsid w:val="004F058C"/>
    <w:rsid w:val="0051507B"/>
    <w:rsid w:val="0054252A"/>
    <w:rsid w:val="005C29C4"/>
    <w:rsid w:val="00604AB6"/>
    <w:rsid w:val="0061446F"/>
    <w:rsid w:val="00631A8A"/>
    <w:rsid w:val="00664E91"/>
    <w:rsid w:val="00686DB2"/>
    <w:rsid w:val="00691420"/>
    <w:rsid w:val="006A1E9E"/>
    <w:rsid w:val="007A1E02"/>
    <w:rsid w:val="007B046F"/>
    <w:rsid w:val="007C42EF"/>
    <w:rsid w:val="008036D4"/>
    <w:rsid w:val="008473CD"/>
    <w:rsid w:val="00883FF7"/>
    <w:rsid w:val="00886D37"/>
    <w:rsid w:val="008B029E"/>
    <w:rsid w:val="008C1F13"/>
    <w:rsid w:val="008F0A0B"/>
    <w:rsid w:val="0095020F"/>
    <w:rsid w:val="00952EF6"/>
    <w:rsid w:val="00960433"/>
    <w:rsid w:val="00964032"/>
    <w:rsid w:val="009A6E46"/>
    <w:rsid w:val="009D6D33"/>
    <w:rsid w:val="009F1E8E"/>
    <w:rsid w:val="00A31DED"/>
    <w:rsid w:val="00A73788"/>
    <w:rsid w:val="00A74F48"/>
    <w:rsid w:val="00AA0430"/>
    <w:rsid w:val="00AB1A40"/>
    <w:rsid w:val="00AD2E45"/>
    <w:rsid w:val="00B0238D"/>
    <w:rsid w:val="00BC44A0"/>
    <w:rsid w:val="00C028AF"/>
    <w:rsid w:val="00C41144"/>
    <w:rsid w:val="00CE3196"/>
    <w:rsid w:val="00CF0B2D"/>
    <w:rsid w:val="00D2445E"/>
    <w:rsid w:val="00D55050"/>
    <w:rsid w:val="00D71201"/>
    <w:rsid w:val="00D8029A"/>
    <w:rsid w:val="00E21E99"/>
    <w:rsid w:val="00E40593"/>
    <w:rsid w:val="00E5242F"/>
    <w:rsid w:val="00E7191B"/>
    <w:rsid w:val="00EC78C4"/>
    <w:rsid w:val="00EC7CCD"/>
    <w:rsid w:val="00F1244E"/>
    <w:rsid w:val="00F30E47"/>
    <w:rsid w:val="00F9464A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  <w15:docId w15:val="{79CDC36B-A3AB-487F-884B-D809ECCD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C7CCD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b/>
      <w:sz w:val="24"/>
    </w:rPr>
  </w:style>
  <w:style w:type="paragraph" w:styleId="Textkrper">
    <w:name w:val="Body Text"/>
    <w:basedOn w:val="Standard"/>
    <w:semiHidden/>
    <w:pPr>
      <w:tabs>
        <w:tab w:val="left" w:pos="1441"/>
        <w:tab w:val="left" w:pos="3091"/>
      </w:tabs>
      <w:spacing w:line="460" w:lineRule="atLeast"/>
    </w:pPr>
    <w:rPr>
      <w:rFonts w:ascii="Arial" w:hAnsi="Arial"/>
      <w:sz w:val="24"/>
    </w:rPr>
  </w:style>
  <w:style w:type="paragraph" w:styleId="Textkrper-Zeileneinzug">
    <w:name w:val="Body Text Indent"/>
    <w:basedOn w:val="Standard"/>
    <w:semiHidden/>
    <w:pPr>
      <w:tabs>
        <w:tab w:val="left" w:pos="3091"/>
      </w:tabs>
      <w:spacing w:line="460" w:lineRule="atLeast"/>
      <w:ind w:left="1440"/>
    </w:pPr>
    <w:rPr>
      <w:rFonts w:ascii="Arial" w:hAnsi="Arial"/>
      <w:color w:val="FF0000"/>
      <w:sz w:val="24"/>
    </w:rPr>
  </w:style>
  <w:style w:type="character" w:styleId="Seitenzahl">
    <w:name w:val="page number"/>
    <w:basedOn w:val="Absatz-Standardschriftart"/>
    <w:semiHidden/>
  </w:style>
  <w:style w:type="table" w:styleId="Tabellenraster">
    <w:name w:val="Table Grid"/>
    <w:basedOn w:val="NormaleTabelle"/>
    <w:uiPriority w:val="59"/>
    <w:rsid w:val="00CE3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7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737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C7CCD"/>
    <w:rPr>
      <w:rFonts w:ascii="Arial" w:hAnsi="Arial" w:cs="Arial"/>
      <w:b/>
      <w:bCs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631A8A"/>
    <w:rPr>
      <w:color w:val="808080"/>
    </w:rPr>
  </w:style>
  <w:style w:type="paragraph" w:customStyle="1" w:styleId="TabellenInhalt">
    <w:name w:val="Tabellen Inhalt"/>
    <w:basedOn w:val="Standard"/>
    <w:rsid w:val="002B75D1"/>
    <w:pPr>
      <w:suppressLineNumbers/>
    </w:pPr>
    <w:rPr>
      <w:lang w:eastAsia="ar-SA"/>
    </w:rPr>
  </w:style>
  <w:style w:type="paragraph" w:customStyle="1" w:styleId="Textkrper31">
    <w:name w:val="Textkörper 31"/>
    <w:basedOn w:val="Standard"/>
    <w:rsid w:val="002B75D1"/>
    <w:pPr>
      <w:suppressAutoHyphens/>
      <w:jc w:val="both"/>
    </w:pPr>
    <w:rPr>
      <w:rFonts w:ascii="Arial" w:hAnsi="Arial"/>
      <w:b/>
      <w:color w:val="000000"/>
      <w:sz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88C2-B8E1-4AF5-AEA8-B8DC9715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414D5C96.dotm</Template>
  <TotalTime>0</TotalTime>
  <Pages>1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Widerstandskennlinie aufnehmen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Widerstandskennlinie aufnehmen</dc:title>
  <dc:creator>Darth Vader</dc:creator>
  <cp:lastModifiedBy>Oliver Tischmann</cp:lastModifiedBy>
  <cp:revision>9</cp:revision>
  <cp:lastPrinted>2014-05-20T12:01:00Z</cp:lastPrinted>
  <dcterms:created xsi:type="dcterms:W3CDTF">2014-05-20T11:37:00Z</dcterms:created>
  <dcterms:modified xsi:type="dcterms:W3CDTF">2018-01-23T07:56:00Z</dcterms:modified>
</cp:coreProperties>
</file>