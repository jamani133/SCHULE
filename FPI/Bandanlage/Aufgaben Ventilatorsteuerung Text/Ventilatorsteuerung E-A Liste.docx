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F1DD"/>
  <w:body>
    <w:tbl>
      <w:tblPr>
        <w:tblW w:w="97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1"/>
        <w:gridCol w:w="1852"/>
        <w:gridCol w:w="6688"/>
      </w:tblGrid>
      <w:tr w:rsidR="00B51E4E" w:rsidTr="00B51E4E">
        <w:tc>
          <w:tcPr>
            <w:tcW w:w="12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Eingang</w:t>
            </w:r>
          </w:p>
          <w:p w:rsidR="00B51E4E" w:rsidRDefault="00B51E4E" w:rsidP="007A1CED">
            <w:pPr>
              <w:pStyle w:val="TabellenInhal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Logo!</w:t>
            </w:r>
          </w:p>
        </w:tc>
        <w:tc>
          <w:tcPr>
            <w:tcW w:w="1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51E4E" w:rsidRDefault="00B51E4E" w:rsidP="007A1CED">
            <w:pPr>
              <w:pStyle w:val="TabellenInhalt"/>
              <w:snapToGrid w:val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Betriebsmittel-</w:t>
            </w:r>
          </w:p>
          <w:p w:rsidR="00B51E4E" w:rsidRDefault="00B51E4E" w:rsidP="007A1CED">
            <w:pPr>
              <w:pStyle w:val="TabellenInhalt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kennung</w:t>
            </w:r>
            <w:proofErr w:type="spellEnd"/>
          </w:p>
        </w:tc>
        <w:tc>
          <w:tcPr>
            <w:tcW w:w="66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Default="00B51E4E" w:rsidP="007A1CED">
            <w:pPr>
              <w:pStyle w:val="TabellenInhalt"/>
              <w:snapToGrid w:val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Funktion in der Anlage</w:t>
            </w:r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I1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S1</w:t>
            </w: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Bedienelement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tastend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Schließer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Signal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: </w:t>
            </w:r>
          </w:p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Ventilator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1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einschalten</w:t>
            </w:r>
            <w:proofErr w:type="spellEnd"/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I2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S2</w:t>
            </w: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Bedienelement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tastend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Öffner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Signal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: </w:t>
            </w:r>
          </w:p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Ventilator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1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ausschalten</w:t>
            </w:r>
            <w:proofErr w:type="spellEnd"/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I3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S3</w:t>
            </w: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Bedienelement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tastend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Schließer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Signal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: </w:t>
            </w:r>
          </w:p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Ventilator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2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einschalten</w:t>
            </w:r>
            <w:proofErr w:type="spellEnd"/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I4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S4</w:t>
            </w: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Bedienelement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tastend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Öffner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Signal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: </w:t>
            </w:r>
          </w:p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Ventilator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2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ausschalten</w:t>
            </w:r>
            <w:proofErr w:type="spellEnd"/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I5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S5</w:t>
            </w: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Bedienelement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tastend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Schließer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Signal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: </w:t>
            </w:r>
          </w:p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Ventilator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3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einschalten</w:t>
            </w:r>
            <w:proofErr w:type="spellEnd"/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I6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S6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Bedienelement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tastend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Öffner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Signal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: </w:t>
            </w:r>
          </w:p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Ventilator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3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ausschalten</w:t>
            </w:r>
            <w:proofErr w:type="spellEnd"/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I7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S7</w:t>
            </w: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Bedienelement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rastend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Öffner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/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Signal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:</w:t>
            </w:r>
          </w:p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NOT-AUS (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ausschalten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im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Notfall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) </w:t>
            </w:r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I8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jc w:val="both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Nicht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</w:t>
            </w:r>
            <w:proofErr w:type="spellStart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>verwendet</w:t>
            </w:r>
            <w:proofErr w:type="spellEnd"/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  <w:t xml:space="preserve"> (NB) </w:t>
            </w:r>
          </w:p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  <w:lang w:val="it-IT"/>
              </w:rPr>
            </w:pPr>
          </w:p>
        </w:tc>
      </w:tr>
      <w:tr w:rsidR="00B51E4E" w:rsidRPr="00B51E4E" w:rsidTr="00B51E4E">
        <w:tc>
          <w:tcPr>
            <w:tcW w:w="1241" w:type="dxa"/>
          </w:tcPr>
          <w:p w:rsidR="00B51E4E" w:rsidRPr="00B51E4E" w:rsidRDefault="00B51E4E" w:rsidP="007A1CED">
            <w:pPr>
              <w:pStyle w:val="TabellenInhalt"/>
              <w:snapToGrid w:val="0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1852" w:type="dxa"/>
          </w:tcPr>
          <w:p w:rsidR="00B51E4E" w:rsidRPr="00B51E4E" w:rsidRDefault="00B51E4E" w:rsidP="007A1CED">
            <w:pPr>
              <w:pStyle w:val="TabellenInhalt"/>
              <w:snapToGrid w:val="0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6688" w:type="dxa"/>
          </w:tcPr>
          <w:p w:rsidR="00B51E4E" w:rsidRPr="00B51E4E" w:rsidRDefault="00B51E4E" w:rsidP="007A1CED">
            <w:pPr>
              <w:pStyle w:val="TabellenInhalt"/>
              <w:snapToGrid w:val="0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</w:p>
        </w:tc>
      </w:tr>
      <w:tr w:rsidR="00B51E4E" w:rsidRPr="00B51E4E" w:rsidTr="00B51E4E">
        <w:tc>
          <w:tcPr>
            <w:tcW w:w="12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it-IT"/>
              </w:rPr>
            </w:pPr>
            <w:proofErr w:type="spellStart"/>
            <w:r w:rsidRPr="00B51E4E">
              <w:rPr>
                <w:rFonts w:ascii="Arial" w:hAnsi="Arial" w:cs="Arial"/>
                <w:b/>
                <w:bCs/>
                <w:lang w:val="it-IT"/>
              </w:rPr>
              <w:t>Ausgang</w:t>
            </w:r>
            <w:proofErr w:type="spellEnd"/>
          </w:p>
          <w:p w:rsidR="00B51E4E" w:rsidRPr="00B51E4E" w:rsidRDefault="00B51E4E" w:rsidP="007A1CED">
            <w:pPr>
              <w:pStyle w:val="TabellenInhalt"/>
              <w:jc w:val="center"/>
              <w:rPr>
                <w:rFonts w:ascii="Arial" w:hAnsi="Arial" w:cs="Arial"/>
                <w:b/>
                <w:bCs/>
                <w:lang w:val="it-IT"/>
              </w:rPr>
            </w:pPr>
            <w:r w:rsidRPr="00B51E4E">
              <w:rPr>
                <w:rFonts w:ascii="Arial" w:hAnsi="Arial" w:cs="Arial"/>
                <w:b/>
                <w:bCs/>
                <w:lang w:val="it-IT"/>
              </w:rPr>
              <w:t>Logo!</w:t>
            </w:r>
          </w:p>
        </w:tc>
        <w:tc>
          <w:tcPr>
            <w:tcW w:w="1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rPr>
                <w:rFonts w:ascii="Arial" w:hAnsi="Arial" w:cs="Arial"/>
                <w:b/>
                <w:bCs/>
              </w:rPr>
            </w:pPr>
            <w:r w:rsidRPr="00B51E4E">
              <w:rPr>
                <w:rFonts w:ascii="Arial" w:hAnsi="Arial" w:cs="Arial"/>
                <w:b/>
                <w:bCs/>
              </w:rPr>
              <w:t>Betriebsmittel-</w:t>
            </w:r>
          </w:p>
          <w:p w:rsidR="00B51E4E" w:rsidRPr="00B51E4E" w:rsidRDefault="00B51E4E" w:rsidP="007A1CED">
            <w:pPr>
              <w:pStyle w:val="TabellenInhalt"/>
              <w:rPr>
                <w:rFonts w:ascii="Arial" w:hAnsi="Arial" w:cs="Arial"/>
                <w:b/>
                <w:bCs/>
              </w:rPr>
            </w:pPr>
            <w:proofErr w:type="spellStart"/>
            <w:r w:rsidRPr="00B51E4E">
              <w:rPr>
                <w:rFonts w:ascii="Arial" w:hAnsi="Arial" w:cs="Arial"/>
                <w:b/>
                <w:bCs/>
              </w:rPr>
              <w:t>kennung</w:t>
            </w:r>
            <w:proofErr w:type="spellEnd"/>
          </w:p>
        </w:tc>
        <w:tc>
          <w:tcPr>
            <w:tcW w:w="66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1E4E">
              <w:rPr>
                <w:rFonts w:ascii="Arial" w:hAnsi="Arial" w:cs="Arial"/>
                <w:b/>
                <w:bCs/>
                <w:sz w:val="24"/>
                <w:szCs w:val="24"/>
              </w:rPr>
              <w:t>Funktion in der Anlage</w:t>
            </w:r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Q1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M1</w:t>
            </w: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</w:rPr>
            </w:pPr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</w:rPr>
              <w:t>Ventilator Nr. 1</w:t>
            </w:r>
          </w:p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</w:rPr>
            </w:pPr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</w:rPr>
              <w:t>Meldeleuchte P1 ist parallel geschaltet</w:t>
            </w:r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</w:rPr>
              <w:t>Q2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</w:rPr>
              <w:t>M2</w:t>
            </w: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</w:rPr>
            </w:pPr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</w:rPr>
              <w:t>Ventilator Nr. 2</w:t>
            </w:r>
          </w:p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</w:rPr>
            </w:pPr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</w:rPr>
              <w:t>Meldeleuchte P2 ist parallel geschaltet</w:t>
            </w:r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</w:rPr>
              <w:t>Q3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</w:rPr>
              <w:t>M3</w:t>
            </w: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</w:rPr>
            </w:pPr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</w:rPr>
              <w:t>Ventilator Nr. 3</w:t>
            </w:r>
          </w:p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</w:rPr>
            </w:pPr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</w:rPr>
              <w:t>Meldeleuchte P3 ist parallel geschaltet</w:t>
            </w:r>
          </w:p>
        </w:tc>
      </w:tr>
      <w:tr w:rsidR="00B51E4E" w:rsidRPr="00B51E4E" w:rsidTr="00B51E4E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</w:rPr>
              <w:t>Q4</w:t>
            </w: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  <w:p w:rsidR="00B51E4E" w:rsidRPr="00B51E4E" w:rsidRDefault="00B51E4E" w:rsidP="007A1CE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51E4E">
              <w:rPr>
                <w:rFonts w:ascii="Arial" w:hAnsi="Arial" w:cs="Arial"/>
                <w:b/>
                <w:bCs/>
                <w:sz w:val="32"/>
                <w:szCs w:val="32"/>
              </w:rPr>
              <w:t>P4</w:t>
            </w:r>
          </w:p>
        </w:tc>
        <w:tc>
          <w:tcPr>
            <w:tcW w:w="66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51E4E" w:rsidRPr="00B51E4E" w:rsidRDefault="00B51E4E" w:rsidP="007A1CED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32"/>
                <w:szCs w:val="32"/>
              </w:rPr>
            </w:pPr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</w:rPr>
              <w:t xml:space="preserve">Meldeleuchte </w:t>
            </w:r>
            <w:r w:rsidRPr="00B51E4E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ROT</w:t>
            </w:r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</w:rPr>
              <w:t xml:space="preserve"> </w:t>
            </w:r>
            <w:r w:rsidRPr="009D0943">
              <w:rPr>
                <w:rFonts w:ascii="Arial" w:hAnsi="Arial" w:cs="Arial"/>
                <w:bCs/>
                <w:color w:val="000000"/>
                <w:sz w:val="32"/>
                <w:szCs w:val="32"/>
              </w:rPr>
              <w:t>-</w:t>
            </w:r>
            <w:r w:rsidRPr="00B51E4E">
              <w:rPr>
                <w:rFonts w:ascii="Arial" w:hAnsi="Arial" w:cs="Arial"/>
                <w:bCs/>
                <w:color w:val="000000"/>
                <w:sz w:val="32"/>
                <w:szCs w:val="32"/>
              </w:rPr>
              <w:t xml:space="preserve"> Anlage hat eine Störung</w:t>
            </w:r>
          </w:p>
        </w:tc>
      </w:tr>
    </w:tbl>
    <w:p w:rsidR="00EC7CCD" w:rsidRPr="00B51E4E" w:rsidRDefault="00C41144" w:rsidP="00686DB2">
      <w:pPr>
        <w:snapToGrid w:val="0"/>
        <w:spacing w:before="40"/>
        <w:rPr>
          <w:rFonts w:ascii="Arial" w:hAnsi="Arial" w:cs="Arial"/>
          <w:color w:val="000000"/>
          <w:sz w:val="28"/>
          <w:szCs w:val="28"/>
        </w:rPr>
      </w:pPr>
      <w:r w:rsidRPr="00B51E4E">
        <w:rPr>
          <w:rFonts w:ascii="Arial" w:hAnsi="Arial" w:cs="Arial"/>
        </w:rPr>
        <w:tab/>
      </w:r>
    </w:p>
    <w:sectPr w:rsidR="00EC7CCD" w:rsidRPr="00B51E4E" w:rsidSect="00964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20" w:footer="720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29E" w:rsidRDefault="008B029E">
      <w:r>
        <w:separator/>
      </w:r>
    </w:p>
  </w:endnote>
  <w:endnote w:type="continuationSeparator" w:id="0">
    <w:p w:rsidR="008B029E" w:rsidRDefault="008B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EF" w:rsidRDefault="007C42E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C42EF" w:rsidRDefault="007C42E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EF" w:rsidRDefault="007C42EF">
    <w:pPr>
      <w:pStyle w:val="Fuzeile"/>
      <w:framePr w:wrap="around" w:vAnchor="text" w:hAnchor="margin" w:xAlign="right" w:y="1"/>
      <w:rPr>
        <w:rStyle w:val="Seitenzahl"/>
        <w:rFonts w:ascii="Arial" w:hAnsi="Arial" w:cs="Arial"/>
        <w:sz w:val="22"/>
      </w:rPr>
    </w:pPr>
  </w:p>
  <w:p w:rsidR="00E5242F" w:rsidRPr="00E5242F" w:rsidRDefault="00E5242F" w:rsidP="00E5242F">
    <w:pPr>
      <w:pStyle w:val="Fuzeile"/>
      <w:pBdr>
        <w:top w:val="single" w:sz="4" w:space="1" w:color="auto"/>
      </w:pBdr>
      <w:rPr>
        <w:rFonts w:ascii="Arial" w:hAnsi="Arial" w:cs="Arial"/>
        <w:b/>
      </w:rPr>
    </w:pPr>
    <w:r w:rsidRPr="00E5242F">
      <w:rPr>
        <w:rFonts w:ascii="Arial" w:hAnsi="Arial" w:cs="Arial"/>
        <w:b/>
      </w:rPr>
      <w:t>Berufsfach</w:t>
    </w:r>
    <w:r>
      <w:rPr>
        <w:rFonts w:ascii="Arial" w:hAnsi="Arial" w:cs="Arial"/>
        <w:b/>
      </w:rPr>
      <w:t>sch</w:t>
    </w:r>
    <w:r w:rsidRPr="00E5242F">
      <w:rPr>
        <w:rFonts w:ascii="Arial" w:hAnsi="Arial" w:cs="Arial"/>
        <w:b/>
      </w:rPr>
      <w:t>ule</w:t>
    </w:r>
    <w:r>
      <w:rPr>
        <w:rFonts w:ascii="Arial" w:hAnsi="Arial" w:cs="Arial"/>
        <w:b/>
      </w:rPr>
      <w:t xml:space="preserve"> </w:t>
    </w:r>
    <w:r w:rsidR="009D0943">
      <w:rPr>
        <w:rFonts w:ascii="Arial" w:hAnsi="Arial" w:cs="Arial"/>
        <w:b/>
      </w:rPr>
      <w:t>Mechatronik</w:t>
    </w:r>
    <w:r w:rsidR="00C41144">
      <w:rPr>
        <w:rFonts w:ascii="Arial" w:hAnsi="Arial" w:cs="Arial"/>
        <w:b/>
      </w:rPr>
      <w:tab/>
    </w:r>
    <w:r w:rsidR="00C41144">
      <w:rPr>
        <w:rFonts w:ascii="Arial" w:hAnsi="Arial" w:cs="Arial"/>
        <w:b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943" w:rsidRDefault="009D09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29E" w:rsidRDefault="008B029E">
      <w:r>
        <w:separator/>
      </w:r>
    </w:p>
  </w:footnote>
  <w:footnote w:type="continuationSeparator" w:id="0">
    <w:p w:rsidR="008B029E" w:rsidRDefault="008B0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943" w:rsidRDefault="009D094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pct12" w:color="auto" w:fill="FFFFFF"/>
      <w:tblLook w:val="04A0" w:firstRow="1" w:lastRow="0" w:firstColumn="1" w:lastColumn="0" w:noHBand="0" w:noVBand="1"/>
    </w:tblPr>
    <w:tblGrid>
      <w:gridCol w:w="1384"/>
      <w:gridCol w:w="4394"/>
      <w:gridCol w:w="3434"/>
    </w:tblGrid>
    <w:tr w:rsidR="00196948" w:rsidRPr="007C42EF" w:rsidTr="00E5242F">
      <w:trPr>
        <w:trHeight w:val="841"/>
      </w:trPr>
      <w:tc>
        <w:tcPr>
          <w:tcW w:w="5778" w:type="dxa"/>
          <w:gridSpan w:val="2"/>
          <w:shd w:val="pct12" w:color="auto" w:fill="FFFFFF"/>
          <w:vAlign w:val="center"/>
        </w:tcPr>
        <w:p w:rsidR="00196948" w:rsidRPr="007C42EF" w:rsidRDefault="009D0943" w:rsidP="00EC78C4">
          <w:pPr>
            <w:pStyle w:val="Kopfzeile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Analoge und digitale Sensoren an der Logo</w:t>
          </w:r>
        </w:p>
      </w:tc>
      <w:tc>
        <w:tcPr>
          <w:tcW w:w="3434" w:type="dxa"/>
          <w:shd w:val="pct12" w:color="auto" w:fill="FFFFFF"/>
          <w:vAlign w:val="center"/>
        </w:tcPr>
        <w:p w:rsidR="00196948" w:rsidRDefault="00196948" w:rsidP="00E5242F">
          <w:pPr>
            <w:pStyle w:val="Kopfzeile"/>
            <w:rPr>
              <w:rFonts w:ascii="Arial" w:hAnsi="Arial" w:cs="Arial"/>
              <w:sz w:val="24"/>
              <w:szCs w:val="24"/>
            </w:rPr>
          </w:pPr>
          <w:r w:rsidRPr="007C42EF">
            <w:rPr>
              <w:rFonts w:ascii="Arial" w:hAnsi="Arial" w:cs="Arial"/>
              <w:sz w:val="24"/>
              <w:szCs w:val="24"/>
            </w:rPr>
            <w:t>Name:</w:t>
          </w:r>
          <w:r w:rsidR="00E5242F">
            <w:rPr>
              <w:rFonts w:ascii="Arial" w:hAnsi="Arial" w:cs="Arial"/>
              <w:sz w:val="24"/>
              <w:szCs w:val="24"/>
            </w:rPr>
            <w:t xml:space="preserve">  _________________</w:t>
          </w:r>
        </w:p>
        <w:p w:rsidR="00E5242F" w:rsidRPr="007C42EF" w:rsidRDefault="00E5242F" w:rsidP="00E5242F">
          <w:pPr>
            <w:pStyle w:val="Kopfzeile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Datum: _________________</w:t>
          </w:r>
        </w:p>
      </w:tc>
    </w:tr>
    <w:tr w:rsidR="00D55050" w:rsidRPr="007C42EF" w:rsidTr="00D55050">
      <w:trPr>
        <w:trHeight w:val="406"/>
      </w:trPr>
      <w:tc>
        <w:tcPr>
          <w:tcW w:w="1384" w:type="dxa"/>
          <w:shd w:val="pct12" w:color="auto" w:fill="FFFFFF"/>
          <w:vAlign w:val="center"/>
        </w:tcPr>
        <w:p w:rsidR="00D55050" w:rsidRDefault="00D55050" w:rsidP="00EC78C4">
          <w:pPr>
            <w:pStyle w:val="Kopfzeile"/>
            <w:rPr>
              <w:rFonts w:ascii="Arial" w:hAnsi="Arial" w:cs="Arial"/>
              <w:b/>
            </w:rPr>
          </w:pPr>
          <w:bookmarkStart w:id="0" w:name="_GoBack"/>
          <w:bookmarkEnd w:id="0"/>
        </w:p>
      </w:tc>
      <w:tc>
        <w:tcPr>
          <w:tcW w:w="7828" w:type="dxa"/>
          <w:gridSpan w:val="2"/>
          <w:shd w:val="pct12" w:color="auto" w:fill="FFFFFF"/>
          <w:vAlign w:val="center"/>
        </w:tcPr>
        <w:p w:rsidR="00D55050" w:rsidRPr="007C42EF" w:rsidRDefault="00151E0B" w:rsidP="00151E0B">
          <w:pPr>
            <w:pStyle w:val="Kopfzeile"/>
            <w:rPr>
              <w:rFonts w:ascii="Arial" w:hAnsi="Arial" w:cs="Arial"/>
            </w:rPr>
          </w:pPr>
          <w:r>
            <w:rPr>
              <w:rFonts w:ascii="Arial" w:hAnsi="Arial" w:cs="Arial"/>
              <w:sz w:val="24"/>
              <w:szCs w:val="24"/>
            </w:rPr>
            <w:t xml:space="preserve">Aufgabenstellungen zur </w:t>
          </w:r>
          <w:r w:rsidR="00AD2E45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AD2E45">
            <w:rPr>
              <w:rFonts w:ascii="Arial" w:hAnsi="Arial" w:cs="Arial"/>
              <w:sz w:val="24"/>
              <w:szCs w:val="24"/>
            </w:rPr>
            <w:t>Ventilatorsteuerung</w:t>
          </w:r>
          <w:proofErr w:type="spellEnd"/>
        </w:p>
      </w:tc>
    </w:tr>
  </w:tbl>
  <w:p w:rsidR="007C42EF" w:rsidRPr="00E5242F" w:rsidRDefault="007C42EF" w:rsidP="00B51E4E">
    <w:pPr>
      <w:pStyle w:val="Kopfzeile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943" w:rsidRDefault="009D094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411F080D"/>
    <w:multiLevelType w:val="singleLevel"/>
    <w:tmpl w:val="F1224E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isplayBackgroundShape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26"/>
    <w:rsid w:val="00033263"/>
    <w:rsid w:val="000348FA"/>
    <w:rsid w:val="000642BD"/>
    <w:rsid w:val="000D24B0"/>
    <w:rsid w:val="00107AA0"/>
    <w:rsid w:val="001215F9"/>
    <w:rsid w:val="00151E0B"/>
    <w:rsid w:val="0019148A"/>
    <w:rsid w:val="00196948"/>
    <w:rsid w:val="001A16C3"/>
    <w:rsid w:val="002171B9"/>
    <w:rsid w:val="002B75D1"/>
    <w:rsid w:val="002D18C2"/>
    <w:rsid w:val="002F1E0A"/>
    <w:rsid w:val="0038176A"/>
    <w:rsid w:val="00446F6B"/>
    <w:rsid w:val="004512FB"/>
    <w:rsid w:val="0047150A"/>
    <w:rsid w:val="00480214"/>
    <w:rsid w:val="004B0C26"/>
    <w:rsid w:val="004D4EAD"/>
    <w:rsid w:val="004F058C"/>
    <w:rsid w:val="0051507B"/>
    <w:rsid w:val="0054252A"/>
    <w:rsid w:val="005C29C4"/>
    <w:rsid w:val="00604AB6"/>
    <w:rsid w:val="0061446F"/>
    <w:rsid w:val="00631A8A"/>
    <w:rsid w:val="00664E91"/>
    <w:rsid w:val="00686DB2"/>
    <w:rsid w:val="00691420"/>
    <w:rsid w:val="007A1E02"/>
    <w:rsid w:val="007B046F"/>
    <w:rsid w:val="007C42EF"/>
    <w:rsid w:val="008473CD"/>
    <w:rsid w:val="00883FF7"/>
    <w:rsid w:val="00886D37"/>
    <w:rsid w:val="008B029E"/>
    <w:rsid w:val="008C1F13"/>
    <w:rsid w:val="008F0A0B"/>
    <w:rsid w:val="0095020F"/>
    <w:rsid w:val="00964032"/>
    <w:rsid w:val="009A6E46"/>
    <w:rsid w:val="009D0943"/>
    <w:rsid w:val="009D6D33"/>
    <w:rsid w:val="009F1E8E"/>
    <w:rsid w:val="00A31DED"/>
    <w:rsid w:val="00A73788"/>
    <w:rsid w:val="00A74F48"/>
    <w:rsid w:val="00AA0430"/>
    <w:rsid w:val="00AB1A40"/>
    <w:rsid w:val="00AD2E45"/>
    <w:rsid w:val="00B0238D"/>
    <w:rsid w:val="00B51E4E"/>
    <w:rsid w:val="00BC44A0"/>
    <w:rsid w:val="00C028AF"/>
    <w:rsid w:val="00C41144"/>
    <w:rsid w:val="00CE3196"/>
    <w:rsid w:val="00CF0B2D"/>
    <w:rsid w:val="00D2445E"/>
    <w:rsid w:val="00D55050"/>
    <w:rsid w:val="00D71201"/>
    <w:rsid w:val="00D8029A"/>
    <w:rsid w:val="00E21E99"/>
    <w:rsid w:val="00E40593"/>
    <w:rsid w:val="00E5242F"/>
    <w:rsid w:val="00E7191B"/>
    <w:rsid w:val="00EC78C4"/>
    <w:rsid w:val="00EC7CCD"/>
    <w:rsid w:val="00F1244E"/>
    <w:rsid w:val="00F30E47"/>
    <w:rsid w:val="00F9464A"/>
    <w:rsid w:val="00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  <w14:docId w14:val="6EB8E937"/>
  <w15:docId w15:val="{6B0699CF-F63E-48E0-B315-2249B668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C7CCD"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jc w:val="center"/>
    </w:pPr>
    <w:rPr>
      <w:b/>
      <w:sz w:val="24"/>
    </w:rPr>
  </w:style>
  <w:style w:type="paragraph" w:styleId="Textkrper">
    <w:name w:val="Body Text"/>
    <w:basedOn w:val="Standard"/>
    <w:semiHidden/>
    <w:pPr>
      <w:tabs>
        <w:tab w:val="left" w:pos="1441"/>
        <w:tab w:val="left" w:pos="3091"/>
      </w:tabs>
      <w:spacing w:line="460" w:lineRule="atLeast"/>
    </w:pPr>
    <w:rPr>
      <w:rFonts w:ascii="Arial" w:hAnsi="Arial"/>
      <w:sz w:val="24"/>
    </w:rPr>
  </w:style>
  <w:style w:type="paragraph" w:styleId="Textkrper-Zeileneinzug">
    <w:name w:val="Body Text Indent"/>
    <w:basedOn w:val="Standard"/>
    <w:semiHidden/>
    <w:pPr>
      <w:tabs>
        <w:tab w:val="left" w:pos="3091"/>
      </w:tabs>
      <w:spacing w:line="460" w:lineRule="atLeast"/>
      <w:ind w:left="1440"/>
    </w:pPr>
    <w:rPr>
      <w:rFonts w:ascii="Arial" w:hAnsi="Arial"/>
      <w:color w:val="FF0000"/>
      <w:sz w:val="24"/>
    </w:rPr>
  </w:style>
  <w:style w:type="character" w:styleId="Seitenzahl">
    <w:name w:val="page number"/>
    <w:basedOn w:val="Absatz-Standardschriftart"/>
    <w:semiHidden/>
  </w:style>
  <w:style w:type="table" w:styleId="Tabellenraster">
    <w:name w:val="Table Grid"/>
    <w:basedOn w:val="NormaleTabelle"/>
    <w:uiPriority w:val="59"/>
    <w:rsid w:val="00CE3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78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7378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EC7CCD"/>
    <w:rPr>
      <w:rFonts w:ascii="Arial" w:hAnsi="Arial" w:cs="Arial"/>
      <w:b/>
      <w:bCs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631A8A"/>
    <w:rPr>
      <w:color w:val="808080"/>
    </w:rPr>
  </w:style>
  <w:style w:type="paragraph" w:customStyle="1" w:styleId="TabellenInhalt">
    <w:name w:val="Tabellen Inhalt"/>
    <w:basedOn w:val="Standard"/>
    <w:rsid w:val="002B75D1"/>
    <w:pPr>
      <w:suppressLineNumbers/>
    </w:pPr>
    <w:rPr>
      <w:lang w:eastAsia="ar-SA"/>
    </w:rPr>
  </w:style>
  <w:style w:type="paragraph" w:customStyle="1" w:styleId="Textkrper31">
    <w:name w:val="Textkörper 31"/>
    <w:basedOn w:val="Standard"/>
    <w:rsid w:val="002B75D1"/>
    <w:pPr>
      <w:suppressAutoHyphens/>
      <w:jc w:val="both"/>
    </w:pPr>
    <w:rPr>
      <w:rFonts w:ascii="Arial" w:hAnsi="Arial"/>
      <w:b/>
      <w:color w:val="000000"/>
      <w:sz w:val="32"/>
      <w:lang w:eastAsia="ar-SA"/>
    </w:rPr>
  </w:style>
  <w:style w:type="paragraph" w:customStyle="1" w:styleId="TableContents">
    <w:name w:val="Table Contents"/>
    <w:basedOn w:val="Standard"/>
    <w:rsid w:val="00B51E4E"/>
    <w:pPr>
      <w:suppressAutoHyphens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71F8F-803E-441D-9B25-50A67D05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E24CC31C.dotm</Template>
  <TotalTime>0</TotalTime>
  <Pages>1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Widerstandskennlinie aufnehmen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Widerstandskennlinie aufnehmen</dc:title>
  <dc:creator>Darth Vader</dc:creator>
  <cp:lastModifiedBy>Oliver Tischmann</cp:lastModifiedBy>
  <cp:revision>3</cp:revision>
  <cp:lastPrinted>2014-05-13T07:54:00Z</cp:lastPrinted>
  <dcterms:created xsi:type="dcterms:W3CDTF">2014-05-20T11:40:00Z</dcterms:created>
  <dcterms:modified xsi:type="dcterms:W3CDTF">2017-11-30T09:45:00Z</dcterms:modified>
</cp:coreProperties>
</file>